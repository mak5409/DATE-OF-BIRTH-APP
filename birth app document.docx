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EB" w:rsidRPr="009B5562" w:rsidRDefault="00EA02A2" w:rsidP="00744118">
      <w:pPr>
        <w:pStyle w:val="Title"/>
      </w:pPr>
      <w:r w:rsidRPr="009B5562">
        <w:t xml:space="preserve">Documentation </w:t>
      </w:r>
      <w:r w:rsidR="009B5562" w:rsidRPr="009B5562">
        <w:t>for</w:t>
      </w:r>
      <w:r w:rsidRPr="009B5562">
        <w:t xml:space="preserve"> App Development</w:t>
      </w:r>
    </w:p>
    <w:p w:rsidR="00EA02A2" w:rsidRPr="008D036D" w:rsidRDefault="00744118" w:rsidP="008D036D">
      <w:pPr>
        <w:pStyle w:val="Heading1"/>
      </w:pPr>
      <w:r w:rsidRPr="008D036D">
        <w:t>Design Blocks</w:t>
      </w:r>
      <w:bookmarkStart w:id="0" w:name="_GoBack"/>
      <w:bookmarkEnd w:id="0"/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3510"/>
        <w:gridCol w:w="5940"/>
      </w:tblGrid>
      <w:tr w:rsidR="008D036D" w:rsidRPr="008D036D" w:rsidTr="008D036D">
        <w:tc>
          <w:tcPr>
            <w:tcW w:w="3510" w:type="dxa"/>
          </w:tcPr>
          <w:p w:rsidR="00744118" w:rsidRPr="008D036D" w:rsidRDefault="008D036D" w:rsidP="008D036D">
            <w:pPr>
              <w:pStyle w:val="ListParagraph"/>
              <w:jc w:val="center"/>
              <w:rPr>
                <w:b/>
                <w:color w:val="auto"/>
              </w:rPr>
            </w:pPr>
            <w:r w:rsidRPr="008D036D">
              <w:rPr>
                <w:b/>
                <w:color w:val="auto"/>
              </w:rPr>
              <w:t>Field</w:t>
            </w:r>
          </w:p>
        </w:tc>
        <w:tc>
          <w:tcPr>
            <w:tcW w:w="5940" w:type="dxa"/>
          </w:tcPr>
          <w:p w:rsidR="00744118" w:rsidRPr="008D036D" w:rsidRDefault="008D036D" w:rsidP="008D036D">
            <w:pPr>
              <w:pStyle w:val="ListParagraph"/>
              <w:ind w:left="0"/>
              <w:jc w:val="center"/>
              <w:rPr>
                <w:b/>
                <w:color w:val="auto"/>
              </w:rPr>
            </w:pPr>
            <w:r w:rsidRPr="008D036D">
              <w:rPr>
                <w:b/>
                <w:color w:val="auto"/>
              </w:rPr>
              <w:t>Value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Name of the app: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t>Birth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Selection of the Logo: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rPr>
                <w:color w:val="0070C0"/>
              </w:rPr>
              <w:t>None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Application of my app: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tabs>
                <w:tab w:val="left" w:pos="4950"/>
              </w:tabs>
              <w:ind w:left="0"/>
            </w:pPr>
            <w:r w:rsidRPr="00744118">
              <w:t xml:space="preserve">My date of birth and time of birth, similarly my </w:t>
            </w:r>
            <w:proofErr w:type="gramStart"/>
            <w:r w:rsidRPr="00744118">
              <w:t>parents</w:t>
            </w:r>
            <w:proofErr w:type="gramEnd"/>
            <w:r w:rsidRPr="00744118">
              <w:t xml:space="preserve"> date of birth.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Screens used: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t>2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 xml:space="preserve">List of  visible components(buttons, labels </w:t>
            </w:r>
            <w:proofErr w:type="spellStart"/>
            <w:r w:rsidRPr="00744118">
              <w:rPr>
                <w:color w:val="000000" w:themeColor="text1"/>
              </w:rPr>
              <w:t>etc</w:t>
            </w:r>
            <w:proofErr w:type="spellEnd"/>
            <w:r w:rsidRPr="00744118">
              <w:rPr>
                <w:color w:val="000000" w:themeColor="text1"/>
              </w:rPr>
              <w:t>):</w:t>
            </w:r>
          </w:p>
        </w:tc>
        <w:tc>
          <w:tcPr>
            <w:tcW w:w="5940" w:type="dxa"/>
          </w:tcPr>
          <w:p w:rsidR="00744118" w:rsidRDefault="00744118" w:rsidP="00F223E8">
            <w:r w:rsidRPr="00744118">
              <w:rPr>
                <w:color w:val="00B050"/>
              </w:rPr>
              <w:t xml:space="preserve">Screen1:  </w:t>
            </w:r>
            <w:r w:rsidRPr="00744118">
              <w:t xml:space="preserve">Horizontal arrangement 1, 1 button </w:t>
            </w:r>
          </w:p>
          <w:p w:rsidR="00744118" w:rsidRPr="00744118" w:rsidRDefault="00744118" w:rsidP="00F223E8">
            <w:r w:rsidRPr="00744118">
              <w:rPr>
                <w:color w:val="00B050"/>
              </w:rPr>
              <w:t>Screen2:</w:t>
            </w:r>
            <w:r w:rsidRPr="00744118">
              <w:t xml:space="preserve"> Vertical arrangements 2, 4 buttons, 4 labels, 3 date pickers, 1 time picker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List of non-visible components: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t>Used in screen 2 only and that is player.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Selection of media(images, videos, mp3):</w:t>
            </w:r>
          </w:p>
        </w:tc>
        <w:tc>
          <w:tcPr>
            <w:tcW w:w="5940" w:type="dxa"/>
          </w:tcPr>
          <w:p w:rsidR="00744118" w:rsidRDefault="00744118" w:rsidP="00F223E8">
            <w:pPr>
              <w:pStyle w:val="ListParagraph"/>
              <w:tabs>
                <w:tab w:val="left" w:pos="1080"/>
              </w:tabs>
              <w:ind w:left="0"/>
            </w:pPr>
            <w:r w:rsidRPr="00744118">
              <w:rPr>
                <w:color w:val="00B050"/>
              </w:rPr>
              <w:t xml:space="preserve">Screen1:  </w:t>
            </w:r>
            <w:r w:rsidRPr="00744118">
              <w:t>Backgr</w:t>
            </w:r>
            <w:r>
              <w:t>ound image uploaded from google</w:t>
            </w:r>
            <w:r w:rsidRPr="00744118">
              <w:t xml:space="preserve">. </w:t>
            </w:r>
          </w:p>
          <w:p w:rsidR="00744118" w:rsidRPr="00744118" w:rsidRDefault="00744118" w:rsidP="00F223E8">
            <w:pPr>
              <w:pStyle w:val="ListParagraph"/>
              <w:tabs>
                <w:tab w:val="left" w:pos="1080"/>
              </w:tabs>
              <w:ind w:left="0"/>
            </w:pPr>
            <w:r w:rsidRPr="00744118">
              <w:rPr>
                <w:color w:val="00B050"/>
              </w:rPr>
              <w:t xml:space="preserve">Screen2: </w:t>
            </w:r>
            <w:r w:rsidRPr="00744118">
              <w:t xml:space="preserve">Background image uploaded from google, mp3 song uploaded from </w:t>
            </w:r>
            <w:r w:rsidRPr="00744118">
              <w:rPr>
                <w:color w:val="FF0000"/>
              </w:rPr>
              <w:t>www.freemp3downloader.online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r w:rsidRPr="00744118">
              <w:rPr>
                <w:color w:val="000000" w:themeColor="text1"/>
              </w:rPr>
              <w:t>Rename all the components: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rPr>
                <w:color w:val="00B050"/>
              </w:rPr>
              <w:t xml:space="preserve">Screen1: </w:t>
            </w:r>
            <w:r w:rsidRPr="00744118">
              <w:t xml:space="preserve">Button1 </w:t>
            </w:r>
            <w:r w:rsidRPr="00744118">
              <w:sym w:font="Wingdings" w:char="F0E0"/>
            </w:r>
            <w:proofErr w:type="spellStart"/>
            <w:r w:rsidRPr="00744118">
              <w:t>Welcome_home</w:t>
            </w:r>
            <w:proofErr w:type="spellEnd"/>
            <w:r w:rsidRPr="00744118">
              <w:t xml:space="preserve">. </w:t>
            </w:r>
            <w:r w:rsidRPr="00744118">
              <w:rPr>
                <w:color w:val="00B050"/>
              </w:rPr>
              <w:t xml:space="preserve">Screen2: </w:t>
            </w:r>
            <w:r w:rsidRPr="00744118">
              <w:t>Button1</w:t>
            </w:r>
            <w:r w:rsidRPr="00744118">
              <w:sym w:font="Wingdings" w:char="F0E0"/>
            </w:r>
            <w:r w:rsidRPr="00744118">
              <w:t xml:space="preserve"> Play, Button2</w:t>
            </w:r>
            <w:r w:rsidRPr="00744118">
              <w:sym w:font="Wingdings" w:char="F0E0"/>
            </w:r>
            <w:r w:rsidRPr="00744118">
              <w:t>Stop, Button3</w:t>
            </w:r>
            <w:r w:rsidRPr="00744118">
              <w:sym w:font="Wingdings" w:char="F0E0"/>
            </w:r>
            <w:r w:rsidRPr="00744118">
              <w:t>Back, Button4</w:t>
            </w:r>
            <w:r w:rsidRPr="00744118">
              <w:sym w:font="Wingdings" w:char="F0E0"/>
            </w:r>
            <w:r w:rsidRPr="00744118">
              <w:t>Exit, Label1</w:t>
            </w:r>
            <w:r w:rsidRPr="00744118">
              <w:sym w:font="Wingdings" w:char="F0E0"/>
            </w:r>
            <w:r w:rsidRPr="00744118">
              <w:t xml:space="preserve"> </w:t>
            </w:r>
            <w:proofErr w:type="spellStart"/>
            <w:r w:rsidRPr="00744118">
              <w:t>my_dob</w:t>
            </w:r>
            <w:proofErr w:type="spellEnd"/>
            <w:r w:rsidRPr="00744118">
              <w:t>, Label2</w:t>
            </w:r>
            <w:r w:rsidRPr="00744118">
              <w:sym w:font="Wingdings" w:char="F0E0"/>
            </w:r>
            <w:proofErr w:type="spellStart"/>
            <w:r w:rsidRPr="00744118">
              <w:t>Tob</w:t>
            </w:r>
            <w:proofErr w:type="spellEnd"/>
            <w:r w:rsidRPr="00744118">
              <w:t>, Label3</w:t>
            </w:r>
            <w:r w:rsidRPr="00744118">
              <w:sym w:font="Wingdings" w:char="F0E0"/>
            </w:r>
            <w:r w:rsidRPr="00744118">
              <w:t>dad_dob</w:t>
            </w:r>
            <w:proofErr w:type="gramStart"/>
            <w:r w:rsidRPr="00744118">
              <w:t>,Label4</w:t>
            </w:r>
            <w:proofErr w:type="gramEnd"/>
            <w:r w:rsidRPr="00744118">
              <w:sym w:font="Wingdings" w:char="F0E0"/>
            </w:r>
            <w:proofErr w:type="spellStart"/>
            <w:r w:rsidRPr="00744118">
              <w:t>mom_dob</w:t>
            </w:r>
            <w:proofErr w:type="spellEnd"/>
            <w:r w:rsidRPr="00744118">
              <w:t>.</w:t>
            </w:r>
          </w:p>
        </w:tc>
      </w:tr>
      <w:tr w:rsidR="00744118" w:rsidRPr="00744118" w:rsidTr="008D036D">
        <w:tc>
          <w:tcPr>
            <w:tcW w:w="3510" w:type="dxa"/>
          </w:tcPr>
          <w:p w:rsidR="00744118" w:rsidRPr="00744118" w:rsidRDefault="00744118" w:rsidP="008D036D">
            <w:pPr>
              <w:pStyle w:val="ListParagraph"/>
              <w:numPr>
                <w:ilvl w:val="0"/>
                <w:numId w:val="2"/>
              </w:numPr>
              <w:ind w:left="522" w:hanging="540"/>
              <w:rPr>
                <w:color w:val="000000" w:themeColor="text1"/>
              </w:rPr>
            </w:pPr>
            <w:proofErr w:type="spellStart"/>
            <w:r w:rsidRPr="00744118">
              <w:rPr>
                <w:color w:val="000000" w:themeColor="text1"/>
              </w:rPr>
              <w:t>Colour</w:t>
            </w:r>
            <w:proofErr w:type="spellEnd"/>
            <w:r w:rsidRPr="00744118">
              <w:rPr>
                <w:color w:val="000000" w:themeColor="text1"/>
              </w:rPr>
              <w:t xml:space="preserve"> of the buttons, font of the text:</w:t>
            </w:r>
          </w:p>
        </w:tc>
        <w:tc>
          <w:tcPr>
            <w:tcW w:w="5940" w:type="dxa"/>
          </w:tcPr>
          <w:p w:rsidR="00744118" w:rsidRPr="00744118" w:rsidRDefault="00744118" w:rsidP="00F223E8">
            <w:pPr>
              <w:pStyle w:val="ListParagraph"/>
              <w:ind w:left="0"/>
            </w:pPr>
            <w:r w:rsidRPr="00744118">
              <w:rPr>
                <w:color w:val="00B050"/>
              </w:rPr>
              <w:t xml:space="preserve">Screen1: </w:t>
            </w:r>
            <w:proofErr w:type="spellStart"/>
            <w:r w:rsidRPr="00744118">
              <w:t>Colour</w:t>
            </w:r>
            <w:proofErr w:type="spellEnd"/>
            <w:r w:rsidRPr="00744118">
              <w:t xml:space="preserve"> of the button</w:t>
            </w:r>
            <w:r w:rsidRPr="00744118">
              <w:sym w:font="Wingdings" w:char="F0E0"/>
            </w:r>
            <w:r w:rsidRPr="00744118">
              <w:t xml:space="preserve">none, </w:t>
            </w:r>
            <w:proofErr w:type="spellStart"/>
            <w:r w:rsidRPr="00744118">
              <w:t>Fontof</w:t>
            </w:r>
            <w:proofErr w:type="spellEnd"/>
            <w:r w:rsidRPr="00744118">
              <w:t xml:space="preserve"> the text</w:t>
            </w:r>
            <w:r w:rsidRPr="00744118">
              <w:sym w:font="Wingdings" w:char="F0E0"/>
            </w:r>
            <w:r w:rsidRPr="00744118">
              <w:t xml:space="preserve">monospace italic. </w:t>
            </w:r>
            <w:r w:rsidRPr="00744118">
              <w:rPr>
                <w:color w:val="00B050"/>
              </w:rPr>
              <w:t xml:space="preserve">Screen2: </w:t>
            </w:r>
            <w:proofErr w:type="spellStart"/>
            <w:r w:rsidRPr="00744118">
              <w:t>Colour</w:t>
            </w:r>
            <w:proofErr w:type="spellEnd"/>
            <w:r w:rsidRPr="00744118">
              <w:t xml:space="preserve"> of the button</w:t>
            </w:r>
            <w:r w:rsidRPr="00744118">
              <w:sym w:font="Wingdings" w:char="F0E0"/>
            </w:r>
            <w:r w:rsidRPr="00744118">
              <w:t>black, Font of the text</w:t>
            </w:r>
            <w:r w:rsidRPr="00744118">
              <w:sym w:font="Wingdings" w:char="F0E0"/>
            </w:r>
            <w:r w:rsidRPr="00744118">
              <w:t>monospace italic.</w:t>
            </w:r>
          </w:p>
        </w:tc>
      </w:tr>
    </w:tbl>
    <w:p w:rsidR="008D036D" w:rsidRDefault="008D036D" w:rsidP="008D036D">
      <w:pPr>
        <w:pStyle w:val="Heading1"/>
      </w:pPr>
    </w:p>
    <w:p w:rsidR="008D036D" w:rsidRDefault="008D036D">
      <w:pPr>
        <w:rPr>
          <w:rFonts w:ascii="Arial Black" w:hAnsi="Arial Black"/>
          <w:color w:val="000000" w:themeColor="text1"/>
          <w:sz w:val="40"/>
          <w:szCs w:val="40"/>
        </w:rPr>
      </w:pPr>
      <w:r>
        <w:br w:type="page"/>
      </w:r>
    </w:p>
    <w:p w:rsidR="00C8710B" w:rsidRPr="009B5562" w:rsidRDefault="008D036D" w:rsidP="008D036D">
      <w:pPr>
        <w:pStyle w:val="Heading1"/>
      </w:pPr>
      <w:r>
        <w:lastRenderedPageBreak/>
        <w:t>Programming Blocks</w:t>
      </w:r>
    </w:p>
    <w:p w:rsidR="00243BEB" w:rsidRDefault="00C8710B" w:rsidP="00BA3C7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43BEB">
        <w:rPr>
          <w:color w:val="000000" w:themeColor="text1"/>
        </w:rPr>
        <w:t>Working of my components:</w:t>
      </w:r>
    </w:p>
    <w:p w:rsidR="008D036D" w:rsidRDefault="00487BBC" w:rsidP="008D036D">
      <w:pPr>
        <w:pStyle w:val="ListParagraph"/>
      </w:pPr>
      <w:r>
        <w:rPr>
          <w:color w:val="00B050"/>
        </w:rPr>
        <w:t xml:space="preserve">Screen1: </w:t>
      </w:r>
      <w:r>
        <w:t>When welcome home click open screen2.</w:t>
      </w:r>
      <w:r w:rsidR="008D036D">
        <w:t xml:space="preserve"> </w:t>
      </w:r>
    </w:p>
    <w:p w:rsidR="00487BBC" w:rsidRDefault="00487BBC" w:rsidP="008D036D">
      <w:pPr>
        <w:pStyle w:val="ListParagraph"/>
        <w:jc w:val="both"/>
      </w:pPr>
      <w:r w:rsidRPr="008D036D">
        <w:rPr>
          <w:color w:val="00B050"/>
        </w:rPr>
        <w:t xml:space="preserve">Screen2: </w:t>
      </w:r>
      <w:r>
        <w:t>When date picker clicked you can select date of birth, when time picker clicked y</w:t>
      </w:r>
      <w:r w:rsidR="009B7EAB">
        <w:t>ou can select the time of birth,</w:t>
      </w:r>
      <w:r w:rsidR="008D036D">
        <w:t xml:space="preserve"> </w:t>
      </w:r>
      <w:r w:rsidR="009B7EAB">
        <w:t>when play button clicked a song starts, when stop button clicked the song stopped, when back button clicked you return to screen1 and when exit button clicked the app got closed.</w:t>
      </w:r>
    </w:p>
    <w:p w:rsidR="008D036D" w:rsidRPr="00487BBC" w:rsidRDefault="008D036D" w:rsidP="008D036D">
      <w:pPr>
        <w:pStyle w:val="ListParagraph"/>
        <w:jc w:val="both"/>
      </w:pPr>
    </w:p>
    <w:p w:rsidR="008D036D" w:rsidRDefault="00C8710B" w:rsidP="00EA02A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43BEB">
        <w:rPr>
          <w:color w:val="000000" w:themeColor="text1"/>
        </w:rPr>
        <w:t>Conditional statements(control) used:</w:t>
      </w:r>
    </w:p>
    <w:p w:rsidR="008D036D" w:rsidRDefault="009B7EAB" w:rsidP="008D036D">
      <w:pPr>
        <w:pStyle w:val="ListParagraph"/>
      </w:pPr>
      <w:r w:rsidRPr="008D036D">
        <w:rPr>
          <w:color w:val="00B050"/>
        </w:rPr>
        <w:t xml:space="preserve">Screen1: </w:t>
      </w:r>
      <w:r>
        <w:t xml:space="preserve">When do </w:t>
      </w:r>
      <w:proofErr w:type="gramStart"/>
      <w:r>
        <w:t>statements(</w:t>
      </w:r>
      <w:proofErr w:type="gramEnd"/>
      <w:r>
        <w:t>1)</w:t>
      </w:r>
    </w:p>
    <w:p w:rsidR="009B7EAB" w:rsidRPr="008D036D" w:rsidRDefault="009B7EAB" w:rsidP="008D036D">
      <w:pPr>
        <w:pStyle w:val="ListParagraph"/>
        <w:rPr>
          <w:color w:val="000000" w:themeColor="text1"/>
        </w:rPr>
      </w:pPr>
      <w:r>
        <w:rPr>
          <w:color w:val="00B050"/>
        </w:rPr>
        <w:t xml:space="preserve">Screen2: </w:t>
      </w:r>
      <w:r>
        <w:t xml:space="preserve">When do </w:t>
      </w:r>
      <w:proofErr w:type="gramStart"/>
      <w:r>
        <w:t>statements(</w:t>
      </w:r>
      <w:proofErr w:type="gramEnd"/>
      <w:r>
        <w:t>8)</w:t>
      </w:r>
    </w:p>
    <w:p w:rsidR="00EA02A2" w:rsidRPr="00EA02A2" w:rsidRDefault="00EA02A2" w:rsidP="00EA02A2">
      <w:pPr>
        <w:jc w:val="both"/>
        <w:rPr>
          <w:rFonts w:ascii="Arial Black" w:hAnsi="Arial Black"/>
          <w:color w:val="C00000"/>
        </w:rPr>
      </w:pPr>
    </w:p>
    <w:sectPr w:rsidR="00EA02A2" w:rsidRPr="00EA02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61" w:rsidRDefault="000F3361" w:rsidP="00CF40A2">
      <w:pPr>
        <w:spacing w:after="0" w:line="240" w:lineRule="auto"/>
      </w:pPr>
      <w:r>
        <w:separator/>
      </w:r>
    </w:p>
  </w:endnote>
  <w:endnote w:type="continuationSeparator" w:id="0">
    <w:p w:rsidR="000F3361" w:rsidRDefault="000F3361" w:rsidP="00CF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32655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F40A2" w:rsidRDefault="00CF40A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3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3C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40A2" w:rsidRDefault="00CF4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61" w:rsidRDefault="000F3361" w:rsidP="00CF40A2">
      <w:pPr>
        <w:spacing w:after="0" w:line="240" w:lineRule="auto"/>
      </w:pPr>
      <w:r>
        <w:separator/>
      </w:r>
    </w:p>
  </w:footnote>
  <w:footnote w:type="continuationSeparator" w:id="0">
    <w:p w:rsidR="000F3361" w:rsidRDefault="000F3361" w:rsidP="00CF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845"/>
    <w:multiLevelType w:val="hybridMultilevel"/>
    <w:tmpl w:val="E79865BE"/>
    <w:lvl w:ilvl="0" w:tplc="F3B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265FD"/>
    <w:multiLevelType w:val="hybridMultilevel"/>
    <w:tmpl w:val="548E408A"/>
    <w:lvl w:ilvl="0" w:tplc="C1F8F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E1341"/>
    <w:multiLevelType w:val="hybridMultilevel"/>
    <w:tmpl w:val="80B085A0"/>
    <w:lvl w:ilvl="0" w:tplc="C1F8F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CF"/>
    <w:rsid w:val="000D1D36"/>
    <w:rsid w:val="000F3361"/>
    <w:rsid w:val="00124B51"/>
    <w:rsid w:val="00155B29"/>
    <w:rsid w:val="00243BEB"/>
    <w:rsid w:val="00487BBC"/>
    <w:rsid w:val="00501C50"/>
    <w:rsid w:val="006B4C20"/>
    <w:rsid w:val="00744118"/>
    <w:rsid w:val="008D036D"/>
    <w:rsid w:val="008E3C2C"/>
    <w:rsid w:val="008E563E"/>
    <w:rsid w:val="0096666F"/>
    <w:rsid w:val="009B5562"/>
    <w:rsid w:val="009B7EAB"/>
    <w:rsid w:val="00BA3C70"/>
    <w:rsid w:val="00BE5FCF"/>
    <w:rsid w:val="00C33662"/>
    <w:rsid w:val="00C8710B"/>
    <w:rsid w:val="00CF40A2"/>
    <w:rsid w:val="00EA02A2"/>
    <w:rsid w:val="00EB66E2"/>
    <w:rsid w:val="00F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color w:val="1F497D" w:themeColor="text2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6D"/>
    <w:pPr>
      <w:outlineLvl w:val="0"/>
    </w:pPr>
    <w:rPr>
      <w:rFonts w:cstheme="minorHAns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1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36D"/>
    <w:rPr>
      <w:rFonts w:cstheme="minorHAnsi"/>
      <w:b/>
      <w:color w:val="000000" w:themeColor="text1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441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11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4118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A2"/>
  </w:style>
  <w:style w:type="paragraph" w:styleId="Footer">
    <w:name w:val="footer"/>
    <w:basedOn w:val="Normal"/>
    <w:link w:val="FooterChar"/>
    <w:uiPriority w:val="99"/>
    <w:unhideWhenUsed/>
    <w:rsid w:val="00CF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color w:val="1F497D" w:themeColor="text2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6D"/>
    <w:pPr>
      <w:outlineLvl w:val="0"/>
    </w:pPr>
    <w:rPr>
      <w:rFonts w:cstheme="minorHAns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1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36D"/>
    <w:rPr>
      <w:rFonts w:cstheme="minorHAnsi"/>
      <w:b/>
      <w:color w:val="000000" w:themeColor="text1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441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11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4118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A2"/>
  </w:style>
  <w:style w:type="paragraph" w:styleId="Footer">
    <w:name w:val="footer"/>
    <w:basedOn w:val="Normal"/>
    <w:link w:val="FooterChar"/>
    <w:uiPriority w:val="99"/>
    <w:unhideWhenUsed/>
    <w:rsid w:val="00CF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Documentation\AppDevelop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AppDevelopment</Template>
  <TotalTime>80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cp:lastPrinted>2020-05-22T16:22:00Z</cp:lastPrinted>
  <dcterms:created xsi:type="dcterms:W3CDTF">2020-05-22T10:46:00Z</dcterms:created>
  <dcterms:modified xsi:type="dcterms:W3CDTF">2020-05-22T16:25:00Z</dcterms:modified>
</cp:coreProperties>
</file>